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BA318" w14:textId="77777777" w:rsidR="004641E9" w:rsidRDefault="004641E9" w:rsidP="00C6554A">
      <w:pPr>
        <w:pStyle w:val="Photo"/>
      </w:pPr>
      <w:bookmarkStart w:id="0" w:name="_Toc321147149"/>
      <w:bookmarkStart w:id="1" w:name="_Toc318188227"/>
      <w:bookmarkStart w:id="2" w:name="_Toc318188327"/>
      <w:bookmarkStart w:id="3" w:name="_Toc318189312"/>
      <w:bookmarkStart w:id="4" w:name="_Toc321147011"/>
      <w:r>
        <w:t xml:space="preserve">  </w:t>
      </w:r>
    </w:p>
    <w:p w14:paraId="2FD6CD07" w14:textId="77777777" w:rsidR="004641E9" w:rsidRDefault="004641E9" w:rsidP="00C6554A">
      <w:pPr>
        <w:pStyle w:val="Photo"/>
      </w:pPr>
    </w:p>
    <w:p w14:paraId="1723C616" w14:textId="77777777" w:rsidR="004641E9" w:rsidRDefault="004641E9" w:rsidP="00C6554A">
      <w:pPr>
        <w:pStyle w:val="Photo"/>
      </w:pPr>
    </w:p>
    <w:p w14:paraId="07716E99" w14:textId="334053ED" w:rsidR="00C6554A" w:rsidRPr="008B5277" w:rsidRDefault="00422FB0" w:rsidP="00422FB0">
      <w:pPr>
        <w:pStyle w:val="Photo"/>
        <w:jc w:val="left"/>
      </w:pPr>
      <w:r>
        <w:t xml:space="preserve">                                      </w:t>
      </w:r>
      <w:r w:rsidR="002D4A05" w:rsidRPr="002D4A05">
        <w:rPr>
          <w:noProof/>
        </w:rPr>
        <w:drawing>
          <wp:inline distT="0" distB="0" distL="0" distR="0" wp14:anchorId="77832357" wp14:editId="21F38782">
            <wp:extent cx="2697714" cy="3772227"/>
            <wp:effectExtent l="0" t="0" r="7620" b="0"/>
            <wp:docPr id="1064380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80749" name=""/>
                    <pic:cNvPicPr/>
                  </pic:nvPicPr>
                  <pic:blipFill>
                    <a:blip r:embed="rId7"/>
                    <a:stretch>
                      <a:fillRect/>
                    </a:stretch>
                  </pic:blipFill>
                  <pic:spPr>
                    <a:xfrm>
                      <a:off x="0" y="0"/>
                      <a:ext cx="2697714" cy="3772227"/>
                    </a:xfrm>
                    <a:prstGeom prst="rect">
                      <a:avLst/>
                    </a:prstGeom>
                  </pic:spPr>
                </pic:pic>
              </a:graphicData>
            </a:graphic>
          </wp:inline>
        </w:drawing>
      </w:r>
    </w:p>
    <w:bookmarkEnd w:id="0"/>
    <w:bookmarkEnd w:id="1"/>
    <w:bookmarkEnd w:id="2"/>
    <w:bookmarkEnd w:id="3"/>
    <w:bookmarkEnd w:id="4"/>
    <w:p w14:paraId="25ACA200" w14:textId="65BCB560" w:rsidR="00C6554A" w:rsidRDefault="001E080B" w:rsidP="00C6554A">
      <w:pPr>
        <w:pStyle w:val="Title"/>
      </w:pPr>
      <w:r>
        <w:t>PYTHON PLATFORMER</w:t>
      </w:r>
    </w:p>
    <w:p w14:paraId="6ACF993D" w14:textId="76197D9D" w:rsidR="00C6554A" w:rsidRPr="00D5413C" w:rsidRDefault="001E080B" w:rsidP="00C6554A">
      <w:pPr>
        <w:pStyle w:val="Subtitle"/>
      </w:pPr>
      <w:r>
        <w:t>side-scrolling platform (for gaming)</w:t>
      </w:r>
    </w:p>
    <w:p w14:paraId="29DB9031" w14:textId="38D8C27A" w:rsidR="002D4A05" w:rsidRPr="004641E9" w:rsidRDefault="006A4C25" w:rsidP="00C6554A">
      <w:pPr>
        <w:pStyle w:val="ContactInfo"/>
        <w:rPr>
          <w:sz w:val="24"/>
          <w:szCs w:val="24"/>
        </w:rPr>
      </w:pPr>
      <w:r w:rsidRPr="004641E9">
        <w:rPr>
          <w:sz w:val="24"/>
          <w:szCs w:val="24"/>
        </w:rPr>
        <w:t>In</w:t>
      </w:r>
      <w:r w:rsidR="004641E9">
        <w:rPr>
          <w:sz w:val="24"/>
          <w:szCs w:val="24"/>
        </w:rPr>
        <w:t>-</w:t>
      </w:r>
      <w:r w:rsidRPr="004641E9">
        <w:rPr>
          <w:sz w:val="24"/>
          <w:szCs w:val="24"/>
        </w:rPr>
        <w:t>plant Training</w:t>
      </w:r>
      <w:r w:rsidR="00C6554A" w:rsidRPr="004641E9">
        <w:rPr>
          <w:sz w:val="24"/>
          <w:szCs w:val="24"/>
        </w:rPr>
        <w:t xml:space="preserve"> |</w:t>
      </w:r>
      <w:r w:rsidRPr="004641E9">
        <w:rPr>
          <w:sz w:val="24"/>
          <w:szCs w:val="24"/>
        </w:rPr>
        <w:t>Python</w:t>
      </w:r>
      <w:r w:rsidR="00C6554A" w:rsidRPr="004641E9">
        <w:rPr>
          <w:sz w:val="24"/>
          <w:szCs w:val="24"/>
        </w:rPr>
        <w:t xml:space="preserve"> | </w:t>
      </w:r>
      <w:r w:rsidR="001E080B" w:rsidRPr="004641E9">
        <w:rPr>
          <w:sz w:val="24"/>
          <w:szCs w:val="24"/>
        </w:rPr>
        <w:t>10-07-2023</w:t>
      </w:r>
    </w:p>
    <w:p w14:paraId="56F10833" w14:textId="77777777" w:rsidR="002D4A05" w:rsidRDefault="002D4A05" w:rsidP="00C6554A">
      <w:pPr>
        <w:pStyle w:val="ContactInfo"/>
      </w:pPr>
    </w:p>
    <w:p w14:paraId="2A007A7A" w14:textId="77777777" w:rsidR="002D4A05" w:rsidRDefault="002D4A05" w:rsidP="00C6554A">
      <w:pPr>
        <w:pStyle w:val="ContactInfo"/>
      </w:pPr>
    </w:p>
    <w:p w14:paraId="6E1123E0" w14:textId="77777777" w:rsidR="002D4A05" w:rsidRDefault="002D4A05" w:rsidP="00C6554A">
      <w:pPr>
        <w:pStyle w:val="ContactInfo"/>
      </w:pPr>
    </w:p>
    <w:p w14:paraId="1D590DFE" w14:textId="44B488BA" w:rsidR="002D4A05" w:rsidRPr="00EA3489" w:rsidRDefault="00EA3489" w:rsidP="00EA3489">
      <w:pPr>
        <w:pStyle w:val="ContactInfo"/>
        <w:jc w:val="left"/>
        <w:rPr>
          <w:sz w:val="28"/>
          <w:szCs w:val="28"/>
        </w:rPr>
      </w:pPr>
      <w:r w:rsidRPr="00EA3489">
        <w:rPr>
          <w:sz w:val="28"/>
          <w:szCs w:val="28"/>
        </w:rPr>
        <w:t xml:space="preserve">                                         </w:t>
      </w:r>
      <w:r w:rsidR="002D4A05" w:rsidRPr="00EA3489">
        <w:rPr>
          <w:sz w:val="28"/>
          <w:szCs w:val="28"/>
        </w:rPr>
        <w:t>Project By: Tiya H. Bhavsar</w:t>
      </w:r>
    </w:p>
    <w:p w14:paraId="57BE982F" w14:textId="5CEE217C" w:rsidR="002D4A05" w:rsidRPr="00EA3489" w:rsidRDefault="00EA3489" w:rsidP="00EA3489">
      <w:pPr>
        <w:pStyle w:val="ContactInfo"/>
        <w:jc w:val="left"/>
        <w:rPr>
          <w:sz w:val="28"/>
          <w:szCs w:val="28"/>
        </w:rPr>
      </w:pPr>
      <w:r w:rsidRPr="00EA3489">
        <w:rPr>
          <w:sz w:val="28"/>
          <w:szCs w:val="28"/>
        </w:rPr>
        <w:t xml:space="preserve">                                                   </w:t>
      </w:r>
      <w:r w:rsidR="002D4A05" w:rsidRPr="00EA3489">
        <w:rPr>
          <w:sz w:val="28"/>
          <w:szCs w:val="28"/>
        </w:rPr>
        <w:t>Year: TYCO-A</w:t>
      </w:r>
    </w:p>
    <w:p w14:paraId="39369EB0" w14:textId="36876AB0" w:rsidR="00C6554A" w:rsidRDefault="00E077DB" w:rsidP="00E077DB">
      <w:pPr>
        <w:pStyle w:val="ContactInfo"/>
        <w:ind w:left="-1276" w:right="-1566" w:firstLine="1276"/>
        <w:jc w:val="left"/>
      </w:pPr>
      <w:r w:rsidRPr="00EA3489">
        <w:rPr>
          <w:sz w:val="28"/>
          <w:szCs w:val="28"/>
        </w:rPr>
        <w:t xml:space="preserve">                                                    </w:t>
      </w:r>
      <w:r w:rsidR="002D4A05" w:rsidRPr="00EA3489">
        <w:rPr>
          <w:sz w:val="28"/>
          <w:szCs w:val="28"/>
        </w:rPr>
        <w:t>Roll No.: 40</w:t>
      </w:r>
      <w:r w:rsidR="00C6554A">
        <w:br w:type="page"/>
      </w:r>
    </w:p>
    <w:p w14:paraId="55388628" w14:textId="77777777" w:rsidR="001046FB" w:rsidRDefault="001046FB" w:rsidP="00C6554A">
      <w:pPr>
        <w:pStyle w:val="Heading1"/>
      </w:pPr>
    </w:p>
    <w:p w14:paraId="5DB420C4" w14:textId="77777777" w:rsidR="001046FB" w:rsidRDefault="001046FB" w:rsidP="00C6554A">
      <w:pPr>
        <w:pStyle w:val="Heading1"/>
      </w:pPr>
    </w:p>
    <w:p w14:paraId="7F72A492" w14:textId="747F9641" w:rsidR="00C6554A" w:rsidRPr="00DD3F31" w:rsidRDefault="001E080B" w:rsidP="00C6554A">
      <w:pPr>
        <w:pStyle w:val="Heading1"/>
        <w:rPr>
          <w:sz w:val="36"/>
          <w:szCs w:val="36"/>
        </w:rPr>
      </w:pPr>
      <w:r w:rsidRPr="00DD3F31">
        <w:rPr>
          <w:sz w:val="36"/>
          <w:szCs w:val="36"/>
        </w:rPr>
        <w:t>PLATFORM</w:t>
      </w:r>
      <w:r w:rsidR="002D4A05" w:rsidRPr="00DD3F31">
        <w:rPr>
          <w:sz w:val="36"/>
          <w:szCs w:val="36"/>
        </w:rPr>
        <w:t xml:space="preserve"> WRAP-UP</w:t>
      </w:r>
    </w:p>
    <w:p w14:paraId="778244C6" w14:textId="05099102" w:rsidR="001046FB" w:rsidRPr="00DD3F31" w:rsidRDefault="001046FB" w:rsidP="001046FB">
      <w:pPr>
        <w:rPr>
          <w:sz w:val="24"/>
          <w:szCs w:val="24"/>
        </w:rPr>
      </w:pPr>
      <w:r w:rsidRPr="00DD3F31">
        <w:rPr>
          <w:sz w:val="24"/>
          <w:szCs w:val="24"/>
        </w:rPr>
        <w:t>Platformers are a classic genre.</w:t>
      </w:r>
    </w:p>
    <w:p w14:paraId="30DD6446" w14:textId="5B955138" w:rsidR="00C6554A" w:rsidRPr="00DD3F31" w:rsidRDefault="001046FB" w:rsidP="001046FB">
      <w:pPr>
        <w:rPr>
          <w:sz w:val="24"/>
          <w:szCs w:val="24"/>
        </w:rPr>
      </w:pPr>
      <w:r w:rsidRPr="00DD3F31">
        <w:rPr>
          <w:sz w:val="24"/>
          <w:szCs w:val="24"/>
        </w:rPr>
        <w:t>Basically, a platformer is a game where you control a character who can jump and move around on platforms. The goal is usually to get to the end of the level, but there might also be enemies to defeat or collectibles to find.</w:t>
      </w:r>
    </w:p>
    <w:p w14:paraId="2F9A2821" w14:textId="27402702" w:rsidR="001046FB" w:rsidRPr="00DD3F31" w:rsidRDefault="001046FB" w:rsidP="001046FB">
      <w:pPr>
        <w:rPr>
          <w:sz w:val="24"/>
          <w:szCs w:val="24"/>
        </w:rPr>
      </w:pPr>
      <w:r w:rsidRPr="00DD3F31">
        <w:rPr>
          <w:sz w:val="24"/>
          <w:szCs w:val="24"/>
        </w:rPr>
        <w:t>As for the use of platforms outside of gaming, there are a lot of possibilities. Platforms can be used to create all sorts of interactive applications, such as educational games, simulations, and data visualizations. They can also be used to build web applications, mobile apps, and desktop apps.</w:t>
      </w:r>
    </w:p>
    <w:p w14:paraId="1A297D12" w14:textId="77777777" w:rsidR="00DD3F31" w:rsidRDefault="00DD3F31" w:rsidP="001046FB">
      <w:pPr>
        <w:rPr>
          <w:sz w:val="24"/>
          <w:szCs w:val="24"/>
        </w:rPr>
      </w:pPr>
    </w:p>
    <w:p w14:paraId="26BD3B9F" w14:textId="7AEC37F9" w:rsidR="001046FB" w:rsidRPr="00DD3F31" w:rsidRDefault="001046FB" w:rsidP="001046FB">
      <w:pPr>
        <w:rPr>
          <w:sz w:val="24"/>
          <w:szCs w:val="24"/>
        </w:rPr>
      </w:pPr>
      <w:r w:rsidRPr="00DD3F31">
        <w:rPr>
          <w:sz w:val="24"/>
          <w:szCs w:val="24"/>
        </w:rPr>
        <w:t>In the platformer</w:t>
      </w:r>
      <w:proofErr w:type="gramStart"/>
      <w:r w:rsidRPr="00DD3F31">
        <w:rPr>
          <w:sz w:val="24"/>
          <w:szCs w:val="24"/>
        </w:rPr>
        <w:t>…..</w:t>
      </w:r>
      <w:proofErr w:type="gramEnd"/>
      <w:r w:rsidRPr="00DD3F31">
        <w:rPr>
          <w:sz w:val="24"/>
          <w:szCs w:val="24"/>
        </w:rPr>
        <w:t xml:space="preserve">(made by me for </w:t>
      </w:r>
      <w:proofErr w:type="spellStart"/>
      <w:r w:rsidRPr="00DD3F31">
        <w:rPr>
          <w:sz w:val="24"/>
          <w:szCs w:val="24"/>
        </w:rPr>
        <w:t>eg.</w:t>
      </w:r>
      <w:proofErr w:type="spellEnd"/>
      <w:r w:rsidRPr="00DD3F31">
        <w:rPr>
          <w:sz w:val="24"/>
          <w:szCs w:val="24"/>
        </w:rPr>
        <w:t xml:space="preserve"> </w:t>
      </w:r>
      <w:r w:rsidR="0031598A">
        <w:rPr>
          <w:sz w:val="24"/>
          <w:szCs w:val="24"/>
        </w:rPr>
        <w:t>G</w:t>
      </w:r>
      <w:r w:rsidRPr="00DD3F31">
        <w:rPr>
          <w:sz w:val="24"/>
          <w:szCs w:val="24"/>
        </w:rPr>
        <w:t>aming</w:t>
      </w:r>
      <w:proofErr w:type="gramStart"/>
      <w:r w:rsidRPr="00DD3F31">
        <w:rPr>
          <w:sz w:val="24"/>
          <w:szCs w:val="24"/>
        </w:rPr>
        <w:t>) :</w:t>
      </w:r>
      <w:proofErr w:type="gramEnd"/>
    </w:p>
    <w:p w14:paraId="13E08D61" w14:textId="5E273735" w:rsidR="001046FB" w:rsidRPr="00312F5A" w:rsidRDefault="001046FB" w:rsidP="001046FB">
      <w:pPr>
        <w:rPr>
          <w:sz w:val="24"/>
          <w:szCs w:val="24"/>
        </w:rPr>
      </w:pPr>
      <w:r w:rsidRPr="00312F5A">
        <w:rPr>
          <w:sz w:val="24"/>
          <w:szCs w:val="24"/>
        </w:rPr>
        <w:t>User can enjoy having:</w:t>
      </w:r>
    </w:p>
    <w:p w14:paraId="289C8FF1" w14:textId="4146A73A" w:rsidR="001046FB" w:rsidRDefault="001046FB" w:rsidP="001046FB">
      <w:pPr>
        <w:pStyle w:val="ListBullet"/>
      </w:pPr>
      <w:r>
        <w:t>control on his game</w:t>
      </w:r>
    </w:p>
    <w:p w14:paraId="194AD1E4" w14:textId="609BD6FA" w:rsidR="001046FB" w:rsidRDefault="001046FB" w:rsidP="001046FB">
      <w:pPr>
        <w:pStyle w:val="ListBullet"/>
      </w:pPr>
      <w:r>
        <w:t>add on own features in the code</w:t>
      </w:r>
    </w:p>
    <w:p w14:paraId="6662DA4A" w14:textId="5A3551DD" w:rsidR="001046FB" w:rsidRDefault="001046FB" w:rsidP="001046FB">
      <w:pPr>
        <w:pStyle w:val="ListBullet"/>
      </w:pPr>
      <w:r>
        <w:t>add up levels by setting Traps ‘n Terrains</w:t>
      </w:r>
    </w:p>
    <w:p w14:paraId="795D2724" w14:textId="7BE35ADF" w:rsidR="001046FB" w:rsidRDefault="001046FB" w:rsidP="001046FB">
      <w:pPr>
        <w:pStyle w:val="ListBullet"/>
      </w:pPr>
      <w:r>
        <w:t>Pixel Perfect Collision</w:t>
      </w:r>
    </w:p>
    <w:p w14:paraId="05B37D41" w14:textId="7E99A404" w:rsidR="001046FB" w:rsidRDefault="001046FB" w:rsidP="001046FB">
      <w:pPr>
        <w:pStyle w:val="ListBullet"/>
      </w:pPr>
      <w:r>
        <w:t>Animated Characters</w:t>
      </w:r>
    </w:p>
    <w:p w14:paraId="51D8CCC0" w14:textId="396F8927" w:rsidR="001046FB" w:rsidRDefault="001046FB" w:rsidP="001046FB">
      <w:pPr>
        <w:pStyle w:val="ListBullet"/>
      </w:pPr>
      <w:r>
        <w:t>All kinds of Animations</w:t>
      </w:r>
    </w:p>
    <w:p w14:paraId="0533CD0D" w14:textId="18B78A67" w:rsidR="001046FB" w:rsidRDefault="001046FB" w:rsidP="001046FB">
      <w:pPr>
        <w:pStyle w:val="ListBullet"/>
      </w:pPr>
      <w:r>
        <w:t>Various Themes</w:t>
      </w:r>
    </w:p>
    <w:p w14:paraId="2F4E2365" w14:textId="130FB168" w:rsidR="001046FB" w:rsidRDefault="001046FB" w:rsidP="001046FB">
      <w:pPr>
        <w:pStyle w:val="ListBullet"/>
      </w:pPr>
      <w:r>
        <w:t>Generation of Terrain/Objects</w:t>
      </w:r>
    </w:p>
    <w:p w14:paraId="63B0B1F5" w14:textId="1E8B5926" w:rsidR="001046FB" w:rsidRDefault="001046FB" w:rsidP="001046FB">
      <w:pPr>
        <w:pStyle w:val="ListBullet"/>
      </w:pPr>
      <w:r>
        <w:t>Right- left and up-down scrolling screen</w:t>
      </w:r>
    </w:p>
    <w:p w14:paraId="0CA7DCCC" w14:textId="72ADC21D" w:rsidR="001046FB" w:rsidRDefault="001046FB" w:rsidP="001046FB">
      <w:pPr>
        <w:pStyle w:val="ListBullet"/>
      </w:pPr>
      <w:r>
        <w:t>Strong fundamental understanding of Python</w:t>
      </w:r>
    </w:p>
    <w:p w14:paraId="4D49031F" w14:textId="6DC8D592" w:rsidR="00DD3F31" w:rsidRDefault="001046FB" w:rsidP="00D165BC">
      <w:pPr>
        <w:pStyle w:val="ListBullet"/>
      </w:pPr>
      <w:r>
        <w:t>Change/Modify the character, terrain, background, animations and generate levels</w:t>
      </w:r>
    </w:p>
    <w:p w14:paraId="0588882D" w14:textId="77777777" w:rsidR="00D165BC" w:rsidRPr="00514122" w:rsidRDefault="00D165BC" w:rsidP="00D165BC">
      <w:pPr>
        <w:pStyle w:val="ListBullet"/>
        <w:numPr>
          <w:ilvl w:val="0"/>
          <w:numId w:val="0"/>
        </w:numPr>
        <w:ind w:left="720"/>
      </w:pPr>
    </w:p>
    <w:p w14:paraId="6A493014" w14:textId="77777777" w:rsidR="0034470D" w:rsidRDefault="0034470D" w:rsidP="0034470D">
      <w:pPr>
        <w:pStyle w:val="Heading2"/>
        <w:rPr>
          <w:sz w:val="32"/>
          <w:szCs w:val="32"/>
        </w:rPr>
      </w:pPr>
      <w:r w:rsidRPr="00312F5A">
        <w:rPr>
          <w:sz w:val="32"/>
          <w:szCs w:val="32"/>
        </w:rPr>
        <w:lastRenderedPageBreak/>
        <w:t>user database</w:t>
      </w:r>
    </w:p>
    <w:p w14:paraId="4D481FD3" w14:textId="77777777" w:rsidR="00975E37" w:rsidRDefault="00975E37" w:rsidP="00CC4842"/>
    <w:p w14:paraId="25E76045" w14:textId="4D0F70A4" w:rsidR="00CC4842" w:rsidRDefault="00975E37" w:rsidP="00CC4842">
      <w:r>
        <w:t>U</w:t>
      </w:r>
      <w:r w:rsidR="00CC4842">
        <w:t xml:space="preserve">ser database </w:t>
      </w:r>
      <w:r>
        <w:t>can be</w:t>
      </w:r>
      <w:r w:rsidR="00CC4842">
        <w:t xml:space="preserve"> created by a user or a group of users for their own purposes. It is typically used to store data that is specific to the user or group, such as customer records, product inventory, or financial data. User databases can be created on any type of database server, but they are most commonly created on SQL Server.</w:t>
      </w:r>
    </w:p>
    <w:p w14:paraId="13F6979E" w14:textId="536BEAE9" w:rsidR="00CC4842" w:rsidRDefault="00CC4842" w:rsidP="00CC4842">
      <w:r>
        <w:t>There are two main types of user databases:</w:t>
      </w:r>
    </w:p>
    <w:p w14:paraId="76234503" w14:textId="77777777" w:rsidR="00CC4842" w:rsidRDefault="00CC4842" w:rsidP="00CC4842">
      <w:r>
        <w:t>System databases: These are databases that are created by the database server itself and are used to store system data, such as login information, database configuration settings, and error logs.</w:t>
      </w:r>
    </w:p>
    <w:p w14:paraId="173388CF" w14:textId="421B8245" w:rsidR="00CC4842" w:rsidRPr="00CC4842" w:rsidRDefault="00CC4842" w:rsidP="00CC4842">
      <w:r>
        <w:t>User-created databases: These are databases that are created by users and are used to store data that is specific to the user or group.</w:t>
      </w:r>
    </w:p>
    <w:p w14:paraId="14C65CD0" w14:textId="7E959BED" w:rsidR="0034470D" w:rsidRDefault="00CC4842" w:rsidP="0034470D">
      <w:pPr>
        <w:pStyle w:val="ListBullet"/>
      </w:pPr>
      <w:r>
        <w:t>U</w:t>
      </w:r>
      <w:r w:rsidR="0034470D">
        <w:t>ser credentials saved in database with security</w:t>
      </w:r>
    </w:p>
    <w:p w14:paraId="4FDA3BA5" w14:textId="282B05B2" w:rsidR="00CC4842" w:rsidRDefault="00CC4842" w:rsidP="0034470D">
      <w:pPr>
        <w:pStyle w:val="ListBullet"/>
      </w:pPr>
      <w:r>
        <w:t>Better control over activities</w:t>
      </w:r>
    </w:p>
    <w:p w14:paraId="60CD8270" w14:textId="6374E4A7" w:rsidR="00CC4842" w:rsidRDefault="00CC4842" w:rsidP="0034470D">
      <w:pPr>
        <w:pStyle w:val="ListBullet"/>
      </w:pPr>
      <w:r>
        <w:t>Zero Trust</w:t>
      </w:r>
    </w:p>
    <w:p w14:paraId="1970EC0B" w14:textId="2FD1FFA9" w:rsidR="00CC4842" w:rsidRPr="00514122" w:rsidRDefault="00CC4842" w:rsidP="0034470D">
      <w:pPr>
        <w:pStyle w:val="ListBullet"/>
      </w:pPr>
      <w:proofErr w:type="gramStart"/>
      <w:r>
        <w:t>TD  and</w:t>
      </w:r>
      <w:proofErr w:type="gramEnd"/>
      <w:r>
        <w:t xml:space="preserve"> TP features</w:t>
      </w:r>
    </w:p>
    <w:p w14:paraId="46E95EDA" w14:textId="4536402E" w:rsidR="002C74C0" w:rsidRDefault="0031598A" w:rsidP="00DD3F31"/>
    <w:p w14:paraId="6AC44037" w14:textId="77777777" w:rsidR="00CC4842" w:rsidRDefault="00CC4842" w:rsidP="00DD3F31"/>
    <w:sectPr w:rsidR="00CC4842">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7EC8D" w14:textId="77777777" w:rsidR="007440D0" w:rsidRDefault="007440D0" w:rsidP="00C6554A">
      <w:pPr>
        <w:spacing w:before="0" w:after="0" w:line="240" w:lineRule="auto"/>
      </w:pPr>
      <w:r>
        <w:separator/>
      </w:r>
    </w:p>
  </w:endnote>
  <w:endnote w:type="continuationSeparator" w:id="0">
    <w:p w14:paraId="5F012E04" w14:textId="77777777" w:rsidR="007440D0" w:rsidRDefault="007440D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D3EE4"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B529C" w14:textId="77777777" w:rsidR="007440D0" w:rsidRDefault="007440D0" w:rsidP="00C6554A">
      <w:pPr>
        <w:spacing w:before="0" w:after="0" w:line="240" w:lineRule="auto"/>
      </w:pPr>
      <w:r>
        <w:separator/>
      </w:r>
    </w:p>
  </w:footnote>
  <w:footnote w:type="continuationSeparator" w:id="0">
    <w:p w14:paraId="545F3A24" w14:textId="77777777" w:rsidR="007440D0" w:rsidRDefault="007440D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17189796">
    <w:abstractNumId w:val="9"/>
  </w:num>
  <w:num w:numId="2" w16cid:durableId="1653872693">
    <w:abstractNumId w:val="8"/>
  </w:num>
  <w:num w:numId="3" w16cid:durableId="969239429">
    <w:abstractNumId w:val="8"/>
  </w:num>
  <w:num w:numId="4" w16cid:durableId="1177430220">
    <w:abstractNumId w:val="9"/>
  </w:num>
  <w:num w:numId="5" w16cid:durableId="1905217754">
    <w:abstractNumId w:val="12"/>
  </w:num>
  <w:num w:numId="6" w16cid:durableId="241837487">
    <w:abstractNumId w:val="10"/>
  </w:num>
  <w:num w:numId="7" w16cid:durableId="797726978">
    <w:abstractNumId w:val="11"/>
  </w:num>
  <w:num w:numId="8" w16cid:durableId="178474593">
    <w:abstractNumId w:val="7"/>
  </w:num>
  <w:num w:numId="9" w16cid:durableId="1470704876">
    <w:abstractNumId w:val="6"/>
  </w:num>
  <w:num w:numId="10" w16cid:durableId="708070680">
    <w:abstractNumId w:val="5"/>
  </w:num>
  <w:num w:numId="11" w16cid:durableId="316420164">
    <w:abstractNumId w:val="4"/>
  </w:num>
  <w:num w:numId="12" w16cid:durableId="140972663">
    <w:abstractNumId w:val="3"/>
  </w:num>
  <w:num w:numId="13" w16cid:durableId="171919499">
    <w:abstractNumId w:val="2"/>
  </w:num>
  <w:num w:numId="14" w16cid:durableId="58872770">
    <w:abstractNumId w:val="1"/>
  </w:num>
  <w:num w:numId="15" w16cid:durableId="10380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80B"/>
    <w:rsid w:val="001046FB"/>
    <w:rsid w:val="0017489B"/>
    <w:rsid w:val="001E080B"/>
    <w:rsid w:val="002554CD"/>
    <w:rsid w:val="00293B83"/>
    <w:rsid w:val="002B4294"/>
    <w:rsid w:val="002D4A05"/>
    <w:rsid w:val="00312F5A"/>
    <w:rsid w:val="0031598A"/>
    <w:rsid w:val="00333D0D"/>
    <w:rsid w:val="0034470D"/>
    <w:rsid w:val="00391FE6"/>
    <w:rsid w:val="00422FB0"/>
    <w:rsid w:val="004641E9"/>
    <w:rsid w:val="004C049F"/>
    <w:rsid w:val="005000E2"/>
    <w:rsid w:val="005B26AE"/>
    <w:rsid w:val="006A3CE7"/>
    <w:rsid w:val="006A4C25"/>
    <w:rsid w:val="007440D0"/>
    <w:rsid w:val="00975E37"/>
    <w:rsid w:val="00C6554A"/>
    <w:rsid w:val="00CC4842"/>
    <w:rsid w:val="00D165BC"/>
    <w:rsid w:val="00D87FBF"/>
    <w:rsid w:val="00DD3F31"/>
    <w:rsid w:val="00E077DB"/>
    <w:rsid w:val="00EA3489"/>
    <w:rsid w:val="00ED7C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51C5E"/>
  <w15:chartTrackingRefBased/>
  <w15:docId w15:val="{E8C8F749-2A99-4A7A-BF6E-9A2DC12B3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391FE6"/>
    <w:pPr>
      <w:spacing w:before="100" w:beforeAutospacing="1" w:after="100" w:afterAutospacing="1" w:line="240" w:lineRule="auto"/>
    </w:pPr>
    <w:rPr>
      <w:rFonts w:ascii="Times New Roman" w:eastAsia="Times New Roman" w:hAnsi="Times New Roman" w:cs="Times New Roman"/>
      <w:color w:val="auto"/>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043259">
      <w:bodyDiv w:val="1"/>
      <w:marLeft w:val="0"/>
      <w:marRight w:val="0"/>
      <w:marTop w:val="0"/>
      <w:marBottom w:val="0"/>
      <w:divBdr>
        <w:top w:val="none" w:sz="0" w:space="0" w:color="auto"/>
        <w:left w:val="none" w:sz="0" w:space="0" w:color="auto"/>
        <w:bottom w:val="none" w:sz="0" w:space="0" w:color="auto"/>
        <w:right w:val="none" w:sz="0" w:space="0" w:color="auto"/>
      </w:divBdr>
    </w:div>
    <w:div w:id="738675612">
      <w:bodyDiv w:val="1"/>
      <w:marLeft w:val="0"/>
      <w:marRight w:val="0"/>
      <w:marTop w:val="0"/>
      <w:marBottom w:val="0"/>
      <w:divBdr>
        <w:top w:val="none" w:sz="0" w:space="0" w:color="auto"/>
        <w:left w:val="none" w:sz="0" w:space="0" w:color="auto"/>
        <w:bottom w:val="none" w:sz="0" w:space="0" w:color="auto"/>
        <w:right w:val="none" w:sz="0" w:space="0" w:color="auto"/>
      </w:divBdr>
    </w:div>
    <w:div w:id="197336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ish\AppData\Local\Microsoft\Office\16.0\DTS\en-IN%7b0BB42D5E-93E7-4A6B-9BC1-6339E6561A3F%7d\%7b5F9A4F62-6244-42A3-BE96-6176838A8AE4%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{5F9A4F62-6244-42A3-BE96-6176838A8AE4}tf02835058_win32.dotx</Template>
  <TotalTime>175</TotalTime>
  <Pages>3</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dc:creator>
  <cp:keywords/>
  <dc:description/>
  <cp:lastModifiedBy>Harish Bhavsar</cp:lastModifiedBy>
  <cp:revision>16</cp:revision>
  <dcterms:created xsi:type="dcterms:W3CDTF">2023-07-10T10:31:00Z</dcterms:created>
  <dcterms:modified xsi:type="dcterms:W3CDTF">2023-07-12T14:34:00Z</dcterms:modified>
</cp:coreProperties>
</file>